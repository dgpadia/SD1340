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5A" w:rsidRDefault="008E1DEF">
      <w:pPr>
        <w:pStyle w:val="Title"/>
      </w:pPr>
      <w:sdt>
        <w:sdtPr>
          <w:alias w:val="Title"/>
          <w:tag w:val=""/>
          <w:id w:val="726351117"/>
          <w:placeholder>
            <w:docPart w:val="AE2CCCFDB79E4D69A7590FC399BC61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167C4">
            <w:t>DOM Level 3 versus DOM Level 2 Events</w:t>
          </w:r>
        </w:sdtContent>
      </w:sdt>
    </w:p>
    <w:p w:rsidR="00F4205A" w:rsidRDefault="007167C4">
      <w:pPr>
        <w:pStyle w:val="Title2"/>
      </w:pPr>
      <w:r>
        <w:t>Daniel G. Padia</w:t>
      </w:r>
    </w:p>
    <w:p w:rsidR="00F4205A" w:rsidRDefault="007167C4" w:rsidP="007167C4">
      <w:pPr>
        <w:pStyle w:val="Title2"/>
      </w:pPr>
      <w:r>
        <w:t>ITT Technical Institute</w:t>
      </w:r>
    </w:p>
    <w:p w:rsidR="00F4205A" w:rsidRDefault="008E1DEF">
      <w:pPr>
        <w:pStyle w:val="SectionTitle"/>
      </w:pPr>
      <w:sdt>
        <w:sdtPr>
          <w:alias w:val="Title"/>
          <w:tag w:val=""/>
          <w:id w:val="984196707"/>
          <w:placeholder>
            <w:docPart w:val="AE2CCCFDB79E4D69A7590FC399BC61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167C4">
            <w:t>DOM Level 3 versus DOM Level 2 Events</w:t>
          </w:r>
        </w:sdtContent>
      </w:sdt>
    </w:p>
    <w:p w:rsidR="00F4205A" w:rsidRDefault="00F4205A" w:rsidP="007167C4">
      <w:bookmarkStart w:id="0" w:name="_GoBack"/>
      <w:bookmarkEnd w:id="0"/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:rsidR="00F4205A" w:rsidRDefault="008E1DEF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F4205A" w:rsidRDefault="008E1DEF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Last Name, F. M. (Year). Article Title. </w:t>
              </w:r>
              <w:r>
                <w:rPr>
                  <w:i/>
                  <w:iCs/>
                  <w:noProof/>
                </w:rPr>
                <w:t>Journal Title</w:t>
              </w:r>
              <w:r>
                <w:rPr>
                  <w:noProof/>
                </w:rPr>
                <w:t>, Pages From - To.</w:t>
              </w:r>
            </w:p>
            <w:p w:rsidR="00F4205A" w:rsidRDefault="008E1DE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Last Name, F. M. (Year). </w:t>
              </w:r>
              <w:r>
                <w:rPr>
                  <w:i/>
                  <w:iCs/>
                  <w:noProof/>
                </w:rPr>
                <w:t>Book Title.</w:t>
              </w:r>
              <w:r>
                <w:rPr>
                  <w:noProof/>
                </w:rPr>
                <w:t xml:space="preserve"> City Name: Publisher Name.</w:t>
              </w:r>
            </w:p>
            <w:p w:rsidR="00F4205A" w:rsidRDefault="008E1DEF" w:rsidP="007167C4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4205A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DEF" w:rsidRDefault="008E1DEF">
      <w:pPr>
        <w:spacing w:line="240" w:lineRule="auto"/>
      </w:pPr>
      <w:r>
        <w:separator/>
      </w:r>
    </w:p>
  </w:endnote>
  <w:endnote w:type="continuationSeparator" w:id="0">
    <w:p w:rsidR="008E1DEF" w:rsidRDefault="008E1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DEF" w:rsidRDefault="008E1DEF">
      <w:pPr>
        <w:spacing w:line="240" w:lineRule="auto"/>
      </w:pPr>
      <w:r>
        <w:separator/>
      </w:r>
    </w:p>
  </w:footnote>
  <w:footnote w:type="continuationSeparator" w:id="0">
    <w:p w:rsidR="008E1DEF" w:rsidRDefault="008E1D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05A" w:rsidRDefault="008E1DEF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67C4">
          <w:rPr>
            <w:rStyle w:val="Strong"/>
          </w:rPr>
          <w:t>DOM Level 3 vs DOM Level 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167C4"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05A" w:rsidRDefault="008E1DEF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67C4">
          <w:rPr>
            <w:rStyle w:val="Strong"/>
          </w:rPr>
          <w:t>DOM Level 3 vs DOM Level 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167C4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C4"/>
    <w:rsid w:val="007167C4"/>
    <w:rsid w:val="008E1DEF"/>
    <w:rsid w:val="00F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CD7A"/>
  <w15:chartTrackingRefBased/>
  <w15:docId w15:val="{673B053A-86F3-4FE0-9B0E-B5BDDBA5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2CCCFDB79E4D69A7590FC399BC6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21120-B18B-4F16-85F7-D285E29A2AF0}"/>
      </w:docPartPr>
      <w:docPartBody>
        <w:p w:rsidR="00000000" w:rsidRDefault="0066437C">
          <w:pPr>
            <w:pStyle w:val="AE2CCCFDB79E4D69A7590FC399BC6146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7C"/>
    <w:rsid w:val="0066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CCCFDB79E4D69A7590FC399BC6146">
    <w:name w:val="AE2CCCFDB79E4D69A7590FC399BC6146"/>
  </w:style>
  <w:style w:type="paragraph" w:customStyle="1" w:styleId="13FE6A2BC77643D3AD5E29D3110EE4FF">
    <w:name w:val="13FE6A2BC77643D3AD5E29D3110EE4FF"/>
  </w:style>
  <w:style w:type="paragraph" w:customStyle="1" w:styleId="CF91A952BA2D4CFCBD329E5B9715BF82">
    <w:name w:val="CF91A952BA2D4CFCBD329E5B9715BF82"/>
  </w:style>
  <w:style w:type="paragraph" w:customStyle="1" w:styleId="D764119F8C034E3DA754C58AEE453ACA">
    <w:name w:val="D764119F8C034E3DA754C58AEE453ACA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B5A4608742984DB99AEE78A94B15769D">
    <w:name w:val="B5A4608742984DB99AEE78A94B15769D"/>
  </w:style>
  <w:style w:type="paragraph" w:customStyle="1" w:styleId="BA50ADD45E41427FA782570FFB56B00E">
    <w:name w:val="BA50ADD45E41427FA782570FFB56B00E"/>
  </w:style>
  <w:style w:type="paragraph" w:customStyle="1" w:styleId="6ACB792CAB4F46689189662686F83C9C">
    <w:name w:val="6ACB792CAB4F46689189662686F83C9C"/>
  </w:style>
  <w:style w:type="paragraph" w:customStyle="1" w:styleId="1BF5EF6149884B1DBD91CCBE418C4DC3">
    <w:name w:val="1BF5EF6149884B1DBD91CCBE418C4DC3"/>
  </w:style>
  <w:style w:type="paragraph" w:customStyle="1" w:styleId="D9D9309F87EA468BB391CB67CC86604E">
    <w:name w:val="D9D9309F87EA468BB391CB67CC86604E"/>
  </w:style>
  <w:style w:type="paragraph" w:customStyle="1" w:styleId="63CCFB6796874E4AB0133EB261E86AFF">
    <w:name w:val="63CCFB6796874E4AB0133EB261E86AFF"/>
  </w:style>
  <w:style w:type="paragraph" w:customStyle="1" w:styleId="46B4643867164ABB9FC0DC8FCE557C8B">
    <w:name w:val="46B4643867164ABB9FC0DC8FCE557C8B"/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customStyle="1" w:styleId="C62185B732924BB0876006474B501C7F">
    <w:name w:val="C62185B732924BB0876006474B501C7F"/>
  </w:style>
  <w:style w:type="paragraph" w:customStyle="1" w:styleId="D3CD5136C6834BAC8B400C18C89F9ADF">
    <w:name w:val="D3CD5136C6834BAC8B400C18C89F9ADF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customStyle="1" w:styleId="B55DD8A8BE114B43B4ECFACEB388F3BB">
    <w:name w:val="B55DD8A8BE114B43B4ECFACEB388F3BB"/>
  </w:style>
  <w:style w:type="paragraph" w:customStyle="1" w:styleId="F44FE0730A7A4DB7A8CA5E991D4DAFC4">
    <w:name w:val="F44FE0730A7A4DB7A8CA5E991D4DAFC4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paragraph" w:customStyle="1" w:styleId="793BF3BAE1FC41ABA87ABFC398D9C482">
    <w:name w:val="793BF3BAE1FC41ABA87ABFC398D9C482"/>
  </w:style>
  <w:style w:type="paragraph" w:customStyle="1" w:styleId="283FB657CCC142D2AAD85047F9A02BBB">
    <w:name w:val="283FB657CCC142D2AAD85047F9A02BBB"/>
  </w:style>
  <w:style w:type="paragraph" w:customStyle="1" w:styleId="A99BA68EA5B54EB294548D92D4AB5EA6">
    <w:name w:val="A99BA68EA5B54EB294548D92D4AB5EA6"/>
  </w:style>
  <w:style w:type="paragraph" w:customStyle="1" w:styleId="E6C9DAA68FED4C69A1EDFFF4E08C86B6">
    <w:name w:val="E6C9DAA68FED4C69A1EDFFF4E08C86B6"/>
  </w:style>
  <w:style w:type="paragraph" w:customStyle="1" w:styleId="70F7B512CD6A49FBA7C3B060A00B8C46">
    <w:name w:val="70F7B512CD6A49FBA7C3B060A00B8C46"/>
  </w:style>
  <w:style w:type="paragraph" w:customStyle="1" w:styleId="BCA23ADB83EF423EAB86095C3FF90460">
    <w:name w:val="BCA23ADB83EF423EAB86095C3FF90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>DOM Level 3 vs DOM Level 2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21141DE-2B57-49D7-B7F2-50F69A59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Abstract</vt:lpstr>
      <vt:lpstr>&lt;[Title Here, up to 12 Words, on One to Two Lines]&gt;</vt:lpstr>
      <vt:lpstr>&lt;[Heading 1]&gt;</vt:lpstr>
      <vt:lpstr>    &lt;[Heading 2]&gt;1</vt:lpstr>
      <vt:lpstr>&lt;References</vt:lpstr>
      <vt:lpstr>Footnotes</vt:lpstr>
      <vt:lpstr>Tables</vt:lpstr>
      <vt:lpstr>Figures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Level 3 versus DOM Level 2 Events</dc:title>
  <dc:subject/>
  <dc:creator>Daniel Padia</dc:creator>
  <cp:keywords/>
  <dc:description/>
  <cp:lastModifiedBy>Daniel Padia</cp:lastModifiedBy>
  <cp:revision>1</cp:revision>
  <dcterms:created xsi:type="dcterms:W3CDTF">2016-05-30T21:27:00Z</dcterms:created>
  <dcterms:modified xsi:type="dcterms:W3CDTF">2016-05-30T21:30:00Z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</Properties>
</file>
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5A" w:rsidRDefault="00371FB3">
      <w:pPr>
        <w:pStyle w:val="Title"/>
      </w:pPr>
      <w:sdt>
        <w:sdtPr>
          <w:alias w:val="Title"/>
          <w:tag w:val=""/>
          <w:id w:val="726351117"/>
          <w:placeholder>
            <w:docPart w:val="1D4DFF7C7C014A44A175388375FAD5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94BCE">
            <w:t>Using Canvas, Form Elements, and jQuery</w:t>
          </w:r>
        </w:sdtContent>
      </w:sdt>
    </w:p>
    <w:p w:rsidR="00F4205A" w:rsidRDefault="00194BCE">
      <w:pPr>
        <w:pStyle w:val="Title2"/>
      </w:pPr>
      <w:r>
        <w:t>Daniel G. Padia</w:t>
      </w:r>
    </w:p>
    <w:p w:rsidR="00F4205A" w:rsidRDefault="00194BCE">
      <w:pPr>
        <w:pStyle w:val="Title2"/>
      </w:pPr>
      <w:r>
        <w:t>ITT Technical Institute</w:t>
      </w:r>
    </w:p>
    <w:p w:rsidR="00F4205A" w:rsidRDefault="00F4205A"/>
    <w:p w:rsidR="00F4205A" w:rsidRDefault="00371FB3">
      <w:pPr>
        <w:pStyle w:val="SectionTitle"/>
      </w:pPr>
      <w:sdt>
        <w:sdtPr>
          <w:alias w:val="Title"/>
          <w:tag w:val=""/>
          <w:id w:val="984196707"/>
          <w:placeholder>
            <w:docPart w:val="1D4DFF7C7C014A44A175388375FAD5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94BCE">
            <w:t>Using Canvas, Form Elements, and jQuery</w:t>
          </w:r>
        </w:sdtContent>
      </w:sdt>
    </w:p>
    <w:p w:rsidR="00F4205A" w:rsidRDefault="00F4205A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bookmarkStart w:id="0" w:name="_GoBack" w:displacedByCustomXml="prev"/>
        <w:p w:rsidR="00F4205A" w:rsidRDefault="00371FB3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F4205A" w:rsidRDefault="00371FB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Last Name, F. M. (Year). Article Title. </w:t>
              </w:r>
              <w:r>
                <w:rPr>
                  <w:i/>
                  <w:iCs/>
                  <w:noProof/>
                </w:rPr>
                <w:t>Journal Title</w:t>
              </w:r>
              <w:r>
                <w:rPr>
                  <w:noProof/>
                </w:rPr>
                <w:t>, Pages From - To.</w:t>
              </w:r>
            </w:p>
            <w:p w:rsidR="00F4205A" w:rsidRDefault="00371FB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Last Name, F. M. (Year). </w:t>
              </w:r>
              <w:r>
                <w:rPr>
                  <w:i/>
                  <w:iCs/>
                  <w:noProof/>
                </w:rPr>
                <w:t>Book Title.</w:t>
              </w:r>
              <w:r>
                <w:rPr>
                  <w:noProof/>
                </w:rPr>
                <w:t xml:space="preserve"> City Name: Publisher Name.</w:t>
              </w:r>
            </w:p>
            <w:p w:rsidR="00F4205A" w:rsidRDefault="00371FB3" w:rsidP="00194BCE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0" w:displacedByCustomXml="next"/>
      </w:sdtContent>
    </w:sdt>
    <w:sectPr w:rsidR="00F4205A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FB3" w:rsidRDefault="00371FB3">
      <w:pPr>
        <w:spacing w:line="240" w:lineRule="auto"/>
      </w:pPr>
      <w:r>
        <w:separator/>
      </w:r>
    </w:p>
  </w:endnote>
  <w:endnote w:type="continuationSeparator" w:id="0">
    <w:p w:rsidR="00371FB3" w:rsidRDefault="00371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FB3" w:rsidRDefault="00371FB3">
      <w:pPr>
        <w:spacing w:line="240" w:lineRule="auto"/>
      </w:pPr>
      <w:r>
        <w:separator/>
      </w:r>
    </w:p>
  </w:footnote>
  <w:footnote w:type="continuationSeparator" w:id="0">
    <w:p w:rsidR="00371FB3" w:rsidRDefault="00371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05A" w:rsidRDefault="00371FB3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94BCE">
          <w:rPr>
            <w:rStyle w:val="Strong"/>
          </w:rPr>
          <w:t>Using Canvas, Form Elements, jQuery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194BCE"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05A" w:rsidRDefault="00371FB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94BCE">
          <w:rPr>
            <w:rStyle w:val="Strong"/>
          </w:rPr>
          <w:t>Using Canvas, Form Elements, jQuery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194BC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CE"/>
    <w:rsid w:val="00194BCE"/>
    <w:rsid w:val="00371FB3"/>
    <w:rsid w:val="00F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27B5"/>
  <w15:chartTrackingRefBased/>
  <w15:docId w15:val="{6211D6FA-E666-4FFD-985E-D18BD2C8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4DFF7C7C014A44A175388375FAD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9316E-0464-45B4-93B2-39EF8BC9A14E}"/>
      </w:docPartPr>
      <w:docPartBody>
        <w:p w:rsidR="00000000" w:rsidRDefault="001B0D95">
          <w:pPr>
            <w:pStyle w:val="1D4DFF7C7C014A44A175388375FAD5A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95"/>
    <w:rsid w:val="001B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DFF7C7C014A44A175388375FAD5A1">
    <w:name w:val="1D4DFF7C7C014A44A175388375FAD5A1"/>
  </w:style>
  <w:style w:type="paragraph" w:customStyle="1" w:styleId="9B9B64FED6374E46BE333D4EBC7024A3">
    <w:name w:val="9B9B64FED6374E46BE333D4EBC7024A3"/>
  </w:style>
  <w:style w:type="paragraph" w:customStyle="1" w:styleId="E0995FB70B37435E865DE1E39632108E">
    <w:name w:val="E0995FB70B37435E865DE1E39632108E"/>
  </w:style>
  <w:style w:type="paragraph" w:customStyle="1" w:styleId="E80DDE443E6B477CA195ECD7524752DC">
    <w:name w:val="E80DDE443E6B477CA195ECD7524752D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18FD3976CA404E409F0EF862D4F86CB6">
    <w:name w:val="18FD3976CA404E409F0EF862D4F86CB6"/>
  </w:style>
  <w:style w:type="paragraph" w:customStyle="1" w:styleId="EBBEFCC9BD0B43DEA1BE8A9CD9820B94">
    <w:name w:val="EBBEFCC9BD0B43DEA1BE8A9CD9820B94"/>
  </w:style>
  <w:style w:type="paragraph" w:customStyle="1" w:styleId="84859B2CC56E47508A05712BBC3A4C07">
    <w:name w:val="84859B2CC56E47508A05712BBC3A4C07"/>
  </w:style>
  <w:style w:type="paragraph" w:customStyle="1" w:styleId="B3705B5D1F964F608F4CAF09022BAACF">
    <w:name w:val="B3705B5D1F964F608F4CAF09022BAACF"/>
  </w:style>
  <w:style w:type="paragraph" w:customStyle="1" w:styleId="E3E6FE84353842D1A42D392803255977">
    <w:name w:val="E3E6FE84353842D1A42D392803255977"/>
  </w:style>
  <w:style w:type="paragraph" w:customStyle="1" w:styleId="66993FE32D7B4E13917F798F1CCFC50D">
    <w:name w:val="66993FE32D7B4E13917F798F1CCFC50D"/>
  </w:style>
  <w:style w:type="paragraph" w:customStyle="1" w:styleId="9545EBBCA11C4C82ACB57144C90D282D">
    <w:name w:val="9545EBBCA11C4C82ACB57144C90D282D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customStyle="1" w:styleId="7B9B16FB90EB48A68447847D3462E272">
    <w:name w:val="7B9B16FB90EB48A68447847D3462E272"/>
  </w:style>
  <w:style w:type="paragraph" w:customStyle="1" w:styleId="19C663698F2649C59CC80EDDDCD74238">
    <w:name w:val="19C663698F2649C59CC80EDDDCD74238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customStyle="1" w:styleId="2408EE4D88B4403CA21CB19DDE339661">
    <w:name w:val="2408EE4D88B4403CA21CB19DDE339661"/>
  </w:style>
  <w:style w:type="paragraph" w:customStyle="1" w:styleId="29778377F8B640CEB02817CCD3506C45">
    <w:name w:val="29778377F8B640CEB02817CCD3506C45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paragraph" w:customStyle="1" w:styleId="058210E4E6AA48629CD142AF087A9DB4">
    <w:name w:val="058210E4E6AA48629CD142AF087A9DB4"/>
  </w:style>
  <w:style w:type="paragraph" w:customStyle="1" w:styleId="20EFE5C517844FB8950FC3488801222E">
    <w:name w:val="20EFE5C517844FB8950FC3488801222E"/>
  </w:style>
  <w:style w:type="paragraph" w:customStyle="1" w:styleId="4288F2B4C11641DCB16BFA2C4D0ED882">
    <w:name w:val="4288F2B4C11641DCB16BFA2C4D0ED882"/>
  </w:style>
  <w:style w:type="paragraph" w:customStyle="1" w:styleId="016D7D49A5FF43E5B8A83DD4E6361FDD">
    <w:name w:val="016D7D49A5FF43E5B8A83DD4E6361FDD"/>
  </w:style>
  <w:style w:type="paragraph" w:customStyle="1" w:styleId="97EE74ABD424410591FFDDE9906624E7">
    <w:name w:val="97EE74ABD424410591FFDDE9906624E7"/>
  </w:style>
  <w:style w:type="paragraph" w:customStyle="1" w:styleId="52F8AC9F809A422689F61304D29E1D65">
    <w:name w:val="52F8AC9F809A422689F61304D29E1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Using Canvas, Form Elements, jQuery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134C376-BB77-46F2-9194-0E92B3E8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&lt;[Title Here, up to 12 Words, on One to Two Lines]&gt;</vt:lpstr>
      <vt:lpstr>&lt;[Heading 1]&gt;</vt:lpstr>
      <vt:lpstr>    &lt;[Heading 2]&gt;1</vt:lpstr>
      <vt:lpstr>&lt;References</vt:lpstr>
      <vt:lpstr>Footnotes</vt:lpstr>
      <vt:lpstr>Tables</vt:lpstr>
      <vt:lpstr>Figures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Canvas, Form Elements, and jQuery</dc:title>
  <dc:subject/>
  <dc:creator>Daniel Padia</dc:creator>
  <cp:keywords/>
  <dc:description/>
  <cp:lastModifiedBy>Daniel Padia</cp:lastModifiedBy>
  <cp:revision>1</cp:revision>
  <dcterms:created xsi:type="dcterms:W3CDTF">2016-05-30T21:35:00Z</dcterms:created>
  <dcterms:modified xsi:type="dcterms:W3CDTF">2016-05-30T21:38:00Z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